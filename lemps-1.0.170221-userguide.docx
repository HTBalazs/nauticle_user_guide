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40AC0" w14:textId="77777777" w:rsidR="00397A54" w:rsidRDefault="00397A54" w:rsidP="003B59E1">
      <w:pPr>
        <w:pStyle w:val="Title"/>
        <w:rPr>
          <w:lang w:val="en-US"/>
        </w:rPr>
      </w:pPr>
    </w:p>
    <w:p w14:paraId="45826341" w14:textId="77777777" w:rsidR="00397A54" w:rsidRDefault="00397A54" w:rsidP="003B59E1">
      <w:pPr>
        <w:pStyle w:val="Title"/>
        <w:rPr>
          <w:lang w:val="en-US"/>
        </w:rPr>
      </w:pPr>
    </w:p>
    <w:p w14:paraId="1A8C2311" w14:textId="77777777" w:rsidR="00397A54" w:rsidRDefault="00397A54" w:rsidP="003B59E1">
      <w:pPr>
        <w:pStyle w:val="Title"/>
        <w:rPr>
          <w:lang w:val="en-US"/>
        </w:rPr>
      </w:pPr>
    </w:p>
    <w:p w14:paraId="5DEE5DEB" w14:textId="05720E90" w:rsidR="004F2378" w:rsidRPr="004A0C58" w:rsidRDefault="009224C5" w:rsidP="003B59E1">
      <w:pPr>
        <w:pStyle w:val="Title"/>
        <w:rPr>
          <w:lang w:val="en-US"/>
        </w:rPr>
      </w:pPr>
      <w:r w:rsidRPr="004A0C58">
        <w:rPr>
          <w:lang w:val="en-US"/>
        </w:rPr>
        <w:t xml:space="preserve">LEMPS </w:t>
      </w:r>
      <w:r w:rsidR="009A1D65">
        <w:rPr>
          <w:lang w:val="en-US"/>
        </w:rPr>
        <w:t>–</w:t>
      </w:r>
      <w:r w:rsidRPr="004A0C58">
        <w:rPr>
          <w:lang w:val="en-US"/>
        </w:rPr>
        <w:t xml:space="preserve"> </w:t>
      </w:r>
      <w:r w:rsidR="009A1D65">
        <w:rPr>
          <w:lang w:val="en-US"/>
        </w:rPr>
        <w:t>User Guide</w:t>
      </w:r>
      <w:r w:rsidR="00A82A0C">
        <w:rPr>
          <w:lang w:val="en-US"/>
        </w:rPr>
        <w:t xml:space="preserve"> </w:t>
      </w:r>
      <w:r w:rsidR="00A82A0C" w:rsidRPr="00A82A0C">
        <w:rPr>
          <w:b w:val="0"/>
          <w:lang w:val="en-US"/>
        </w:rPr>
        <w:t>(1.0.170221)</w:t>
      </w:r>
    </w:p>
    <w:p w14:paraId="1C95D664" w14:textId="77777777" w:rsidR="004F2378" w:rsidRDefault="004F2378">
      <w:pPr>
        <w:pStyle w:val="TOCHeading"/>
      </w:pPr>
    </w:p>
    <w:sdt>
      <w:sdtPr>
        <w:id w:val="-16812000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Times New Roman"/>
          <w:bCs/>
          <w:noProof/>
          <w:color w:val="666660" w:themeColor="text2" w:themeTint="BF"/>
          <w:sz w:val="24"/>
          <w:szCs w:val="24"/>
        </w:rPr>
      </w:sdtEndPr>
      <w:sdtContent>
        <w:p w14:paraId="3B4E81E3" w14:textId="77777777" w:rsidR="004F2378" w:rsidRDefault="004F2378">
          <w:pPr>
            <w:pStyle w:val="TOCHeading"/>
          </w:pPr>
          <w:r>
            <w:t>Table of Contents</w:t>
          </w:r>
        </w:p>
        <w:p w14:paraId="4DD9A6D9" w14:textId="77777777" w:rsidR="004F2378" w:rsidRDefault="004F2378">
          <w:pPr>
            <w:pStyle w:val="TOC1"/>
            <w:tabs>
              <w:tab w:val="right" w:pos="1016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75455975" w:history="1">
            <w:r w:rsidRPr="006C758C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_Toc475455975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2B451" w14:textId="77777777" w:rsidR="004F2378" w:rsidRDefault="004F2378">
          <w:pPr>
            <w:pStyle w:val="TOC1"/>
            <w:tabs>
              <w:tab w:val="right" w:pos="1016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eastAsia="en-GB"/>
            </w:rPr>
          </w:pPr>
          <w:hyperlink w:anchor="_Toc475455976" w:history="1">
            <w:r w:rsidRPr="006C758C">
              <w:rPr>
                <w:rStyle w:val="Hyperlink"/>
                <w:noProof/>
                <w:lang w:val="en-US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_Toc475455976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B4CC4" w14:textId="73D83C75" w:rsidR="009A1D65" w:rsidRPr="00714D0A" w:rsidRDefault="004F2378" w:rsidP="00714D0A">
          <w:r>
            <w:rPr>
              <w:b/>
              <w:bCs/>
              <w:noProof/>
            </w:rPr>
            <w:fldChar w:fldCharType="end"/>
          </w:r>
        </w:p>
      </w:sdtContent>
    </w:sdt>
    <w:p w14:paraId="3431A2D7" w14:textId="77777777" w:rsidR="00397A54" w:rsidRDefault="00397A54">
      <w:pPr>
        <w:jc w:val="left"/>
        <w:rPr>
          <w:rFonts w:asciiTheme="majorHAnsi" w:eastAsiaTheme="majorEastAsia" w:hAnsiTheme="majorHAnsi" w:cstheme="majorBidi"/>
          <w:b/>
          <w:color w:val="454541" w:themeColor="text2" w:themeTint="E6"/>
          <w:sz w:val="44"/>
          <w:szCs w:val="32"/>
          <w:lang w:val="en-US"/>
        </w:rPr>
      </w:pPr>
      <w:bookmarkStart w:id="0" w:name="_Toc475455975"/>
      <w:r>
        <w:rPr>
          <w:lang w:val="en-US"/>
        </w:rPr>
        <w:br w:type="page"/>
      </w:r>
    </w:p>
    <w:p w14:paraId="18ACEFA5" w14:textId="7D86B744" w:rsidR="0066484D" w:rsidRPr="004A0C58" w:rsidRDefault="009A1D65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  <w:bookmarkEnd w:id="0"/>
    </w:p>
    <w:p w14:paraId="17F1B8A2" w14:textId="77777777" w:rsidR="00172631" w:rsidRDefault="009A1D65" w:rsidP="009A1D65">
      <w:pPr>
        <w:rPr>
          <w:lang w:val="en-US"/>
        </w:rPr>
      </w:pPr>
      <w:r>
        <w:rPr>
          <w:lang w:val="en-US"/>
        </w:rPr>
        <w:t>LEMPS (Lagrangian Engine for Methods of ParticleS) is a general-purpose open-source c++ library that facilitates the application and implementation of meshless numerical methods. The goal of the LEMPS-project is to establish a meshless solver that can solve user-defined system of PDE-s over a set of spatially distributed nodes (particles) in one, two, or three dimensions. Solutions can be governed by the priori implemented schemes like SPH, DEM, etc.</w:t>
      </w:r>
    </w:p>
    <w:p w14:paraId="3D724AE8" w14:textId="357A9D9E" w:rsidR="0066484D" w:rsidRDefault="00172631" w:rsidP="009A1D65">
      <w:pPr>
        <w:rPr>
          <w:lang w:val="en-US"/>
        </w:rPr>
      </w:pPr>
      <w:r>
        <w:rPr>
          <w:lang w:val="en-US"/>
        </w:rPr>
        <w:t>For</w:t>
      </w:r>
      <w:r w:rsidR="00514820">
        <w:rPr>
          <w:lang w:val="en-US"/>
        </w:rPr>
        <w:t xml:space="preserve"> further</w:t>
      </w:r>
      <w:r>
        <w:rPr>
          <w:lang w:val="en-US"/>
        </w:rPr>
        <w:t xml:space="preserve"> information </w:t>
      </w:r>
      <w:r w:rsidR="00514820">
        <w:rPr>
          <w:lang w:val="en-US"/>
        </w:rPr>
        <w:t xml:space="preserve">and development contribution </w:t>
      </w:r>
    </w:p>
    <w:p w14:paraId="64B0886F" w14:textId="77777777" w:rsidR="0066484D" w:rsidRDefault="009A1D65">
      <w:pPr>
        <w:rPr>
          <w:lang w:val="en-US"/>
        </w:rPr>
      </w:pPr>
      <w:r>
        <w:rPr>
          <w:lang w:val="en-US"/>
        </w:rPr>
        <w:t xml:space="preserve">To read a short introduction of the project with simple examples please visit the project page: </w:t>
      </w:r>
      <w:hyperlink r:id="rId8" w:history="1">
        <w:r w:rsidR="001B3AF1" w:rsidRPr="001B3AF1">
          <w:rPr>
            <w:rStyle w:val="Hyperlink"/>
            <w:lang w:val="en-US"/>
          </w:rPr>
          <w:t>https://bitbucket.org/lempsproject/</w:t>
        </w:r>
      </w:hyperlink>
    </w:p>
    <w:p w14:paraId="07460AAB" w14:textId="5CDF5225" w:rsidR="00514820" w:rsidRDefault="004F2378" w:rsidP="00514820">
      <w:pPr>
        <w:pStyle w:val="Heading1"/>
        <w:rPr>
          <w:lang w:val="en-US"/>
        </w:rPr>
      </w:pPr>
      <w:bookmarkStart w:id="1" w:name="_Toc475455976"/>
      <w:r>
        <w:rPr>
          <w:lang w:val="en-US"/>
        </w:rPr>
        <w:t>Installation</w:t>
      </w:r>
      <w:bookmarkEnd w:id="1"/>
    </w:p>
    <w:p w14:paraId="7D266925" w14:textId="410AE3E3" w:rsidR="00246E48" w:rsidRDefault="00514820" w:rsidP="00246E48">
      <w:pPr>
        <w:rPr>
          <w:lang w:val="en-US"/>
        </w:rPr>
      </w:pPr>
      <w:r>
        <w:rPr>
          <w:lang w:val="en-US"/>
        </w:rPr>
        <w:t>LEMPS cannot be installed on windows, it supports only MAC OS and Ubuntu. The i</w:t>
      </w:r>
      <w:r w:rsidR="00714D0A">
        <w:rPr>
          <w:lang w:val="en-US"/>
        </w:rPr>
        <w:t>nstallation requires</w:t>
      </w:r>
      <w:r>
        <w:rPr>
          <w:lang w:val="en-US"/>
        </w:rPr>
        <w:t xml:space="preserve"> a</w:t>
      </w:r>
      <w:r w:rsidR="00714D0A">
        <w:rPr>
          <w:lang w:val="en-US"/>
        </w:rPr>
        <w:t xml:space="preserve"> very few dependencies to be installed. These dependencies are:</w:t>
      </w:r>
    </w:p>
    <w:p w14:paraId="24FF59DB" w14:textId="4B1B7DE4" w:rsidR="00714D0A" w:rsidRDefault="00714D0A" w:rsidP="00714D0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Visual Toolkit 7.0.0 (</w:t>
      </w:r>
      <w:hyperlink r:id="rId9" w:history="1">
        <w:r w:rsidRPr="00714D0A">
          <w:rPr>
            <w:rStyle w:val="Hyperlink"/>
            <w:lang w:val="en-US"/>
          </w:rPr>
          <w:t>link</w:t>
        </w:r>
      </w:hyperlink>
      <w:r w:rsidRPr="00714D0A">
        <w:rPr>
          <w:lang w:val="en-US"/>
        </w:rPr>
        <w:t>)</w:t>
      </w:r>
    </w:p>
    <w:p w14:paraId="743D17F7" w14:textId="24EFDE83" w:rsidR="00714D0A" w:rsidRDefault="00714D0A" w:rsidP="00714D0A">
      <w:pPr>
        <w:pStyle w:val="ListParagraph"/>
        <w:numPr>
          <w:ilvl w:val="0"/>
          <w:numId w:val="17"/>
        </w:numPr>
        <w:jc w:val="left"/>
        <w:rPr>
          <w:lang w:val="en-US"/>
        </w:rPr>
      </w:pPr>
      <w:r>
        <w:rPr>
          <w:lang w:val="en-US"/>
        </w:rPr>
        <w:t>Common utilities (</w:t>
      </w:r>
      <w:hyperlink r:id="rId10" w:history="1">
        <w:r w:rsidRPr="00714D0A">
          <w:rPr>
            <w:rStyle w:val="Hyperlink"/>
            <w:lang w:val="en-US"/>
          </w:rPr>
          <w:t>link</w:t>
        </w:r>
      </w:hyperlink>
      <w:r>
        <w:rPr>
          <w:lang w:val="en-US"/>
        </w:rPr>
        <w:t xml:space="preserve">) </w:t>
      </w:r>
    </w:p>
    <w:p w14:paraId="1F0875DA" w14:textId="341EA32A" w:rsidR="00714D0A" w:rsidRPr="00714D0A" w:rsidRDefault="00714D0A" w:rsidP="00714D0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ProLog (</w:t>
      </w:r>
      <w:hyperlink r:id="rId11" w:history="1">
        <w:r w:rsidRPr="00714D0A">
          <w:rPr>
            <w:rStyle w:val="Hyperlink"/>
            <w:lang w:val="en-US"/>
          </w:rPr>
          <w:t>link</w:t>
        </w:r>
      </w:hyperlink>
      <w:r>
        <w:rPr>
          <w:lang w:val="en-US"/>
        </w:rPr>
        <w:t>)</w:t>
      </w:r>
    </w:p>
    <w:p w14:paraId="5C6BDB91" w14:textId="66D32B71" w:rsidR="00714D0A" w:rsidRDefault="00714D0A" w:rsidP="00714D0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HandyXML (</w:t>
      </w:r>
      <w:hyperlink r:id="rId12" w:history="1">
        <w:r w:rsidRPr="00714D0A">
          <w:rPr>
            <w:rStyle w:val="Hyperlink"/>
            <w:lang w:val="en-US"/>
          </w:rPr>
          <w:t>link</w:t>
        </w:r>
      </w:hyperlink>
      <w:r>
        <w:rPr>
          <w:lang w:val="en-US"/>
        </w:rPr>
        <w:t>)</w:t>
      </w:r>
    </w:p>
    <w:p w14:paraId="18965817" w14:textId="77777777" w:rsidR="00462895" w:rsidRDefault="00714D0A" w:rsidP="00714D0A">
      <w:pPr>
        <w:rPr>
          <w:lang w:val="en-US"/>
        </w:rPr>
      </w:pPr>
      <w:r>
        <w:rPr>
          <w:lang w:val="en-US"/>
        </w:rPr>
        <w:t xml:space="preserve">You do not need to download and install the dependencies manually, the LEMPS installer does it for </w:t>
      </w:r>
      <w:r w:rsidR="00462895">
        <w:rPr>
          <w:lang w:val="en-US"/>
        </w:rPr>
        <w:t>you:</w:t>
      </w:r>
    </w:p>
    <w:p w14:paraId="1314518F" w14:textId="3F41E1CB" w:rsidR="00DE55C8" w:rsidRDefault="00DE55C8" w:rsidP="00397A54">
      <w:pPr>
        <w:pStyle w:val="codeshell"/>
      </w:pPr>
      <w:r w:rsidRPr="00462895">
        <w:t>$ sh intall.sh</w:t>
      </w:r>
    </w:p>
    <w:p w14:paraId="591EA559" w14:textId="77777777" w:rsidR="00005565" w:rsidRDefault="00514820" w:rsidP="00005565">
      <w:pPr>
        <w:rPr>
          <w:lang w:val="en-US"/>
        </w:rPr>
      </w:pPr>
      <w:r>
        <w:rPr>
          <w:lang w:val="en-US"/>
        </w:rPr>
        <w:t xml:space="preserve">After installation, the executable </w:t>
      </w:r>
      <w:r w:rsidRPr="00514820">
        <w:rPr>
          <w:b/>
          <w:lang w:val="en-US"/>
        </w:rPr>
        <w:t>pmsimple</w:t>
      </w:r>
      <w:r>
        <w:rPr>
          <w:lang w:val="en-US"/>
        </w:rPr>
        <w:t xml:space="preserve"> is located in the bin directory. </w:t>
      </w:r>
      <w:r>
        <w:t>The installer also adds the executable to your environmental variables so you can run it from anywhere.</w:t>
      </w:r>
      <w:r w:rsidR="00005565">
        <w:rPr>
          <w:lang w:val="en-US"/>
        </w:rPr>
        <w:t xml:space="preserve"> </w:t>
      </w:r>
      <w:r w:rsidR="00714D0A">
        <w:rPr>
          <w:lang w:val="en-US"/>
        </w:rPr>
        <w:t xml:space="preserve">You can find the </w:t>
      </w:r>
      <w:r w:rsidR="00714D0A" w:rsidRPr="00714D0A">
        <w:rPr>
          <w:b/>
          <w:lang w:val="en-US"/>
        </w:rPr>
        <w:t>install.sh</w:t>
      </w:r>
      <w:r w:rsidR="00714D0A">
        <w:rPr>
          <w:b/>
          <w:lang w:val="en-US"/>
        </w:rPr>
        <w:t xml:space="preserve"> </w:t>
      </w:r>
      <w:r w:rsidR="00714D0A">
        <w:rPr>
          <w:lang w:val="en-US"/>
        </w:rPr>
        <w:t>file in the package you obtained or</w:t>
      </w:r>
      <w:r w:rsidR="00397A54">
        <w:rPr>
          <w:lang w:val="en-US"/>
        </w:rPr>
        <w:t xml:space="preserve"> you can</w:t>
      </w:r>
      <w:r w:rsidR="00714D0A">
        <w:rPr>
          <w:lang w:val="en-US"/>
        </w:rPr>
        <w:t xml:space="preserve"> download it </w:t>
      </w:r>
      <w:hyperlink r:id="rId13" w:history="1">
        <w:r w:rsidR="00714D0A" w:rsidRPr="00A82A0C">
          <w:rPr>
            <w:rStyle w:val="Hyperlink"/>
            <w:lang w:val="en-US"/>
          </w:rPr>
          <w:t>here</w:t>
        </w:r>
      </w:hyperlink>
      <w:r w:rsidR="00714D0A">
        <w:rPr>
          <w:lang w:val="en-US"/>
        </w:rPr>
        <w:t>.</w:t>
      </w:r>
    </w:p>
    <w:p w14:paraId="5161A23D" w14:textId="2E45D52F" w:rsidR="00514820" w:rsidRDefault="00005565" w:rsidP="00005565">
      <w:pPr>
        <w:rPr>
          <w:lang w:val="en-US"/>
        </w:rPr>
      </w:pPr>
      <w:r>
        <w:rPr>
          <w:lang w:val="en-US"/>
        </w:rPr>
        <w:t xml:space="preserve">Note: </w:t>
      </w:r>
      <w:r w:rsidR="00D82822">
        <w:rPr>
          <w:lang w:val="en-US"/>
        </w:rPr>
        <w:t xml:space="preserve">LEMPS </w:t>
      </w:r>
      <w:r w:rsidR="0088326F">
        <w:rPr>
          <w:lang w:val="en-US"/>
        </w:rPr>
        <w:t xml:space="preserve">currently </w:t>
      </w:r>
      <w:bookmarkStart w:id="2" w:name="_GoBack"/>
      <w:bookmarkEnd w:id="2"/>
      <w:r w:rsidR="00D82822">
        <w:rPr>
          <w:lang w:val="en-US"/>
        </w:rPr>
        <w:t>does not support Windows systems.</w:t>
      </w:r>
    </w:p>
    <w:p w14:paraId="35A8F214" w14:textId="77777777" w:rsidR="004F2378" w:rsidRPr="004F2378" w:rsidRDefault="004F2378" w:rsidP="004F2378">
      <w:pPr>
        <w:pStyle w:val="Heading1"/>
        <w:rPr>
          <w:lang w:val="en-US"/>
        </w:rPr>
      </w:pPr>
      <w:r>
        <w:rPr>
          <w:lang w:val="en-US"/>
        </w:rPr>
        <w:t>Input</w:t>
      </w:r>
      <w:r>
        <w:rPr>
          <w:lang w:val="en-US"/>
        </w:rPr>
        <w:t>/Output</w:t>
      </w:r>
      <w:r>
        <w:rPr>
          <w:lang w:val="en-US"/>
        </w:rPr>
        <w:t xml:space="preserve"> </w:t>
      </w:r>
      <w:r>
        <w:rPr>
          <w:lang w:val="en-US"/>
        </w:rPr>
        <w:t>files</w:t>
      </w:r>
    </w:p>
    <w:p w14:paraId="2D5BBAB7" w14:textId="77777777" w:rsidR="004F2378" w:rsidRPr="004F2378" w:rsidRDefault="004F2378" w:rsidP="004F2378">
      <w:pPr>
        <w:pStyle w:val="Heading1"/>
        <w:rPr>
          <w:lang w:val="en-US"/>
        </w:rPr>
      </w:pPr>
      <w:r>
        <w:rPr>
          <w:lang w:val="en-US"/>
        </w:rPr>
        <w:t>Structure of the XML-documents</w:t>
      </w:r>
    </w:p>
    <w:p w14:paraId="3316C2F7" w14:textId="77777777" w:rsidR="004F2378" w:rsidRDefault="004F2378" w:rsidP="004F2378">
      <w:pPr>
        <w:pStyle w:val="Heading1"/>
        <w:rPr>
          <w:lang w:val="en-US"/>
        </w:rPr>
      </w:pPr>
      <w:r>
        <w:rPr>
          <w:lang w:val="en-US"/>
        </w:rPr>
        <w:t>Running the solver</w:t>
      </w:r>
    </w:p>
    <w:p w14:paraId="0B425853" w14:textId="77777777" w:rsidR="004F2378" w:rsidRPr="004F2378" w:rsidRDefault="004F2378" w:rsidP="004F2378">
      <w:pPr>
        <w:pStyle w:val="Heading1"/>
        <w:rPr>
          <w:lang w:val="en-US"/>
        </w:rPr>
      </w:pPr>
      <w:r>
        <w:rPr>
          <w:lang w:val="en-US"/>
        </w:rPr>
        <w:t>Example</w:t>
      </w:r>
    </w:p>
    <w:sectPr w:rsidR="004F2378" w:rsidRPr="004F2378">
      <w:footerReference w:type="default" r:id="rId14"/>
      <w:pgSz w:w="11907" w:h="16839" w:code="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CAFB93" w14:textId="77777777" w:rsidR="00363542" w:rsidRDefault="00363542">
      <w:pPr>
        <w:spacing w:after="0" w:line="240" w:lineRule="auto"/>
      </w:pPr>
      <w:r>
        <w:rPr>
          <w:lang w:val="hu" w:bidi="hu"/>
        </w:rPr>
        <w:separator/>
      </w:r>
    </w:p>
  </w:endnote>
  <w:endnote w:type="continuationSeparator" w:id="0">
    <w:p w14:paraId="397D273A" w14:textId="77777777" w:rsidR="00363542" w:rsidRDefault="00363542">
      <w:pPr>
        <w:spacing w:after="0" w:line="240" w:lineRule="auto"/>
      </w:pPr>
      <w:r>
        <w:rPr>
          <w:lang w:val="hu" w:bidi="hu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E8FDB5" w14:textId="77777777" w:rsidR="0066484D" w:rsidRDefault="00F80B2B">
        <w:r>
          <w:rPr>
            <w:lang w:val="hu" w:bidi="hu"/>
          </w:rPr>
          <w:fldChar w:fldCharType="begin"/>
        </w:r>
        <w:r>
          <w:rPr>
            <w:lang w:val="hu" w:bidi="hu"/>
          </w:rPr>
          <w:instrText xml:space="preserve"> PAGE   \* MERGEFORMAT </w:instrText>
        </w:r>
        <w:r>
          <w:rPr>
            <w:lang w:val="hu" w:bidi="hu"/>
          </w:rPr>
          <w:fldChar w:fldCharType="separate"/>
        </w:r>
        <w:r w:rsidR="0088326F">
          <w:rPr>
            <w:noProof/>
            <w:lang w:val="hu" w:bidi="hu"/>
          </w:rPr>
          <w:t>2</w:t>
        </w:r>
        <w:r>
          <w:rPr>
            <w:noProof/>
            <w:lang w:val="hu" w:bidi="h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FDCF11" w14:textId="77777777" w:rsidR="00363542" w:rsidRDefault="00363542">
      <w:pPr>
        <w:spacing w:after="0" w:line="240" w:lineRule="auto"/>
      </w:pPr>
      <w:r>
        <w:rPr>
          <w:lang w:val="hu" w:bidi="hu"/>
        </w:rPr>
        <w:separator/>
      </w:r>
    </w:p>
  </w:footnote>
  <w:footnote w:type="continuationSeparator" w:id="0">
    <w:p w14:paraId="12B57FAB" w14:textId="77777777" w:rsidR="00363542" w:rsidRDefault="00363542">
      <w:pPr>
        <w:spacing w:after="0" w:line="240" w:lineRule="auto"/>
      </w:pPr>
      <w:r>
        <w:rPr>
          <w:lang w:val="hu" w:bidi="hu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1AAEB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1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D42671"/>
    <w:multiLevelType w:val="hybridMultilevel"/>
    <w:tmpl w:val="6778DD6C"/>
    <w:lvl w:ilvl="0" w:tplc="67721A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0"/>
  </w:num>
  <w:num w:numId="4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1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9"/>
    <w:lvlOverride w:ilvl="0">
      <w:startOverride w:val="1"/>
    </w:lvlOverride>
  </w:num>
  <w:num w:numId="15">
    <w:abstractNumId w:val="9"/>
  </w:num>
  <w:num w:numId="16">
    <w:abstractNumId w:val="13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4C5"/>
    <w:rsid w:val="00005565"/>
    <w:rsid w:val="00172631"/>
    <w:rsid w:val="001B3AF1"/>
    <w:rsid w:val="00246E48"/>
    <w:rsid w:val="00276A6E"/>
    <w:rsid w:val="00363542"/>
    <w:rsid w:val="00397A54"/>
    <w:rsid w:val="003B59E1"/>
    <w:rsid w:val="00462895"/>
    <w:rsid w:val="004A0C58"/>
    <w:rsid w:val="004F2378"/>
    <w:rsid w:val="00514820"/>
    <w:rsid w:val="0066484D"/>
    <w:rsid w:val="00714D0A"/>
    <w:rsid w:val="00876873"/>
    <w:rsid w:val="0088326F"/>
    <w:rsid w:val="009224C5"/>
    <w:rsid w:val="009A1D65"/>
    <w:rsid w:val="00A35A36"/>
    <w:rsid w:val="00A82A0C"/>
    <w:rsid w:val="00B945CB"/>
    <w:rsid w:val="00D82822"/>
    <w:rsid w:val="00D93B0A"/>
    <w:rsid w:val="00DE55C8"/>
    <w:rsid w:val="00ED658B"/>
    <w:rsid w:val="00F8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B3FB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hu" w:eastAsia="ja-JP" w:bidi="hu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1D65"/>
    <w:pPr>
      <w:jc w:val="both"/>
    </w:pPr>
    <w:rPr>
      <w:rFonts w:cs="Times New Roman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4A0C58"/>
    <w:pPr>
      <w:pBdr>
        <w:bottom w:val="single" w:sz="48" w:space="22" w:color="99CC00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A0C58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  <w:lang w:val="en-GB" w:bidi="ar-SA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link w:val="NoSpacingChar"/>
    <w:uiPriority w:val="1"/>
    <w:qFormat/>
    <w:rsid w:val="009A1D65"/>
    <w:pPr>
      <w:spacing w:after="0" w:line="240" w:lineRule="auto"/>
    </w:pPr>
    <w:rPr>
      <w:rFonts w:eastAsiaTheme="minorEastAsia"/>
      <w:color w:val="auto"/>
      <w:sz w:val="22"/>
      <w:szCs w:val="22"/>
      <w:lang w:val="en-US" w:eastAsia="zh-CN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A1D65"/>
    <w:rPr>
      <w:rFonts w:eastAsiaTheme="minorEastAsia"/>
      <w:color w:val="auto"/>
      <w:sz w:val="22"/>
      <w:szCs w:val="22"/>
      <w:lang w:val="en-US" w:eastAsia="zh-CN" w:bidi="ar-SA"/>
    </w:rPr>
  </w:style>
  <w:style w:type="character" w:styleId="Hyperlink">
    <w:name w:val="Hyperlink"/>
    <w:basedOn w:val="DefaultParagraphFont"/>
    <w:uiPriority w:val="99"/>
    <w:unhideWhenUsed/>
    <w:rsid w:val="001B3AF1"/>
    <w:rPr>
      <w:color w:val="34B6C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F2378"/>
    <w:pPr>
      <w:spacing w:before="240" w:after="120"/>
      <w:jc w:val="left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F2378"/>
    <w:pPr>
      <w:spacing w:after="0"/>
      <w:jc w:val="left"/>
    </w:pPr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F2378"/>
    <w:pPr>
      <w:spacing w:after="0"/>
      <w:jc w:val="left"/>
    </w:pPr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F2378"/>
    <w:pPr>
      <w:spacing w:after="0"/>
      <w:jc w:val="left"/>
    </w:pPr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F2378"/>
    <w:pPr>
      <w:spacing w:after="0"/>
      <w:jc w:val="left"/>
    </w:pPr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F2378"/>
    <w:pPr>
      <w:spacing w:after="0"/>
      <w:jc w:val="left"/>
    </w:pPr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F2378"/>
    <w:pPr>
      <w:spacing w:after="0"/>
      <w:jc w:val="left"/>
    </w:pPr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F2378"/>
    <w:pPr>
      <w:spacing w:after="0"/>
      <w:jc w:val="left"/>
    </w:pPr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F2378"/>
    <w:pPr>
      <w:spacing w:after="0"/>
      <w:jc w:val="left"/>
    </w:pPr>
    <w:rPr>
      <w:rFonts w:cstheme="minorHAns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F2378"/>
    <w:rPr>
      <w:color w:val="A96EB6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714D0A"/>
    <w:pPr>
      <w:ind w:left="720"/>
      <w:contextualSpacing/>
    </w:pPr>
  </w:style>
  <w:style w:type="paragraph" w:customStyle="1" w:styleId="codeshell">
    <w:name w:val="code_shell"/>
    <w:basedOn w:val="Normal"/>
    <w:qFormat/>
    <w:rsid w:val="00DE55C8"/>
    <w:pPr>
      <w:spacing w:after="120"/>
      <w:ind w:left="567"/>
    </w:pPr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bitbucket.org/lempsproject/prolog/downloads/prolog-1.0.170221.zip" TargetMode="External"/><Relationship Id="rId12" Type="http://schemas.openxmlformats.org/officeDocument/2006/relationships/hyperlink" Target="https://bitbucket.org/lempsproject/handyxml/downloads/handyxml-1.0.170221.zip" TargetMode="External"/><Relationship Id="rId13" Type="http://schemas.openxmlformats.org/officeDocument/2006/relationships/hyperlink" Target="https://bitbucket.org/lempsproject/prolog/downloads/install-1.0.170221.sh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bitbucket.org/lempsproject/" TargetMode="External"/><Relationship Id="rId9" Type="http://schemas.openxmlformats.org/officeDocument/2006/relationships/hyperlink" Target="http://www.vtk.org/files/release/7.0/VTK-7.0.0.zip" TargetMode="External"/><Relationship Id="rId10" Type="http://schemas.openxmlformats.org/officeDocument/2006/relationships/hyperlink" Target="https://bitbucket.org/lempsproject/commonutils/downloads/commonutils-1.0.170221.zi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dmin/Library/Containers/com.microsoft.Word/Data/Library/Caches/1038/TM10002069/Naplo&#769;%20i&#769;ra&#769;s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53"/>
    <w:rsid w:val="0056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DE351EDACDFC42A5DA7B5EE6C0DCB9">
    <w:name w:val="6ADE351EDACDFC42A5DA7B5EE6C0DCB9"/>
  </w:style>
  <w:style w:type="paragraph" w:customStyle="1" w:styleId="9D8AEAA17692CB4AA53B75A4B81C6246">
    <w:name w:val="9D8AEAA17692CB4AA53B75A4B81C6246"/>
  </w:style>
  <w:style w:type="paragraph" w:customStyle="1" w:styleId="0135E00CFE317641AA0BB7259EA06DD3">
    <w:name w:val="0135E00CFE317641AA0BB7259EA06DD3"/>
  </w:style>
  <w:style w:type="paragraph" w:customStyle="1" w:styleId="F9D91CADD1F00A46B343C50204E66DE7">
    <w:name w:val="F9D91CADD1F00A46B343C50204E66D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65539F4-2151-0142-A052-5045E2C68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Napló írása.dotx</Template>
  <TotalTime>57</TotalTime>
  <Pages>2</Pages>
  <Words>325</Words>
  <Characters>1855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EDU_JSBE_3701@diakoffice.onmicrosoft.com</dc:creator>
  <cp:keywords/>
  <dc:description/>
  <cp:lastModifiedBy>EDU_JSBE_3701@diakoffice.onmicrosoft.com</cp:lastModifiedBy>
  <cp:revision>8</cp:revision>
  <dcterms:created xsi:type="dcterms:W3CDTF">2017-02-21T14:08:00Z</dcterms:created>
  <dcterms:modified xsi:type="dcterms:W3CDTF">2017-02-21T18:17:00Z</dcterms:modified>
</cp:coreProperties>
</file>